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4"/>
        <w:gridCol w:w="2869"/>
        <w:gridCol w:w="2313"/>
      </w:tblGrid>
      <w:tr w:rsidR="004A12A1" w14:paraId="5EC54936" w14:textId="77777777" w:rsidTr="003D2AA2">
        <w:trPr>
          <w:trHeight w:hRule="exact" w:val="482"/>
        </w:trPr>
        <w:tc>
          <w:tcPr>
            <w:tcW w:w="5024" w:type="dxa"/>
          </w:tcPr>
          <w:p w14:paraId="3AE094AC" w14:textId="77777777" w:rsidR="004A12A1" w:rsidRDefault="003D2AA2">
            <w:pPr>
              <w:pStyle w:val="Informationsspalte"/>
            </w:pPr>
            <w:r>
              <w:t>Der Generalstaatsanwalt</w:t>
            </w:r>
            <w:r w:rsidR="0098678D">
              <w:t>, Reichenspergerplatz 1, 50670 Köln</w:t>
            </w:r>
          </w:p>
          <w:p w14:paraId="54B45197" w14:textId="77777777" w:rsidR="00501B90" w:rsidRPr="003D2AA2" w:rsidRDefault="003D2AA2">
            <w:pPr>
              <w:pStyle w:val="Informationsspalte"/>
              <w:rPr>
                <w:b/>
                <w:spacing w:val="80"/>
                <w:sz w:val="14"/>
              </w:rPr>
            </w:pPr>
            <w:bookmarkStart w:id="0" w:name="EPost"/>
            <w:bookmarkEnd w:id="0"/>
            <w:r>
              <w:rPr>
                <w:b/>
                <w:spacing w:val="80"/>
                <w:sz w:val="14"/>
              </w:rPr>
              <w:t>- Elektronische Post -</w:t>
            </w:r>
          </w:p>
        </w:tc>
        <w:tc>
          <w:tcPr>
            <w:tcW w:w="2869" w:type="dxa"/>
          </w:tcPr>
          <w:p w14:paraId="24AAF628" w14:textId="77777777" w:rsidR="004A12A1" w:rsidRDefault="004A12A1">
            <w:pPr>
              <w:pStyle w:val="Informationsspalte"/>
            </w:pPr>
          </w:p>
        </w:tc>
        <w:tc>
          <w:tcPr>
            <w:tcW w:w="2313" w:type="dxa"/>
          </w:tcPr>
          <w:p w14:paraId="4DB23060" w14:textId="77777777" w:rsidR="004A12A1" w:rsidRDefault="0098678D">
            <w:pPr>
              <w:pStyle w:val="Informationsspalte"/>
            </w:pPr>
            <w:bookmarkStart w:id="1" w:name="qvDatum"/>
            <w:r>
              <w:t xml:space="preserve">Datum: </w:t>
            </w:r>
            <w:r w:rsidR="003D2AA2">
              <w:t>22.06.2023</w:t>
            </w:r>
            <w:r>
              <w:t xml:space="preserve"> </w:t>
            </w:r>
            <w:bookmarkEnd w:id="1"/>
          </w:p>
          <w:p w14:paraId="47F6B688" w14:textId="77777777" w:rsidR="004A12A1" w:rsidRDefault="0098678D">
            <w:pPr>
              <w:pStyle w:val="Informationsspalte"/>
            </w:pPr>
            <w:r>
              <w:t xml:space="preserve">Seite </w:t>
            </w:r>
            <w:r w:rsidR="0019015B">
              <w:fldChar w:fldCharType="begin"/>
            </w:r>
            <w:r>
              <w:instrText xml:space="preserve"> PAGE  \* MERGEFORMAT </w:instrText>
            </w:r>
            <w:r w:rsidR="0019015B">
              <w:fldChar w:fldCharType="separate"/>
            </w:r>
            <w:r w:rsidR="004F61AF">
              <w:rPr>
                <w:noProof/>
              </w:rPr>
              <w:t>1</w:t>
            </w:r>
            <w:r w:rsidR="0019015B">
              <w:fldChar w:fldCharType="end"/>
            </w:r>
            <w:r>
              <w:t xml:space="preserve"> von </w:t>
            </w:r>
            <w:bookmarkStart w:id="2" w:name="txtSeitenanzahl"/>
            <w:r w:rsidR="0019015B">
              <w:fldChar w:fldCharType="begin"/>
            </w:r>
            <w:r w:rsidR="000956A7">
              <w:instrText xml:space="preserve"> NUMPAGES  \* MERGEFORMAT </w:instrText>
            </w:r>
            <w:r w:rsidR="0019015B">
              <w:fldChar w:fldCharType="separate"/>
            </w:r>
            <w:r w:rsidR="003D2AA2">
              <w:rPr>
                <w:noProof/>
              </w:rPr>
              <w:t>1</w:t>
            </w:r>
            <w:r w:rsidR="0019015B">
              <w:fldChar w:fldCharType="end"/>
            </w:r>
            <w:bookmarkEnd w:id="2"/>
          </w:p>
        </w:tc>
      </w:tr>
      <w:tr w:rsidR="004A12A1" w14:paraId="36ECB179" w14:textId="77777777" w:rsidTr="003D2AA2">
        <w:trPr>
          <w:trHeight w:val="2523"/>
        </w:trPr>
        <w:tc>
          <w:tcPr>
            <w:tcW w:w="5024" w:type="dxa"/>
          </w:tcPr>
          <w:p w14:paraId="5196733C" w14:textId="77777777" w:rsidR="004A12A1" w:rsidRDefault="004A12A1">
            <w:pPr>
              <w:pStyle w:val="Adressfenster"/>
            </w:pPr>
            <w:bookmarkStart w:id="3" w:name="Empfaenger"/>
            <w:bookmarkEnd w:id="3"/>
          </w:p>
          <w:p w14:paraId="13CF9DBD" w14:textId="77777777" w:rsidR="003D2AA2" w:rsidRDefault="003D2AA2" w:rsidP="003D2AA2">
            <w:pPr>
              <w:pStyle w:val="Verfgung"/>
              <w:ind w:left="425" w:hanging="425"/>
              <w:rPr>
                <w:rFonts w:cs="Arial"/>
              </w:rPr>
            </w:pPr>
            <w:r>
              <w:rPr>
                <w:rFonts w:cs="Arial"/>
              </w:rPr>
              <w:t xml:space="preserve">Frau </w:t>
            </w:r>
          </w:p>
          <w:p w14:paraId="1EE32671" w14:textId="77777777" w:rsidR="003D2AA2" w:rsidRPr="00160EB2" w:rsidRDefault="003D2AA2" w:rsidP="003D2AA2">
            <w:pPr>
              <w:pStyle w:val="Verfgung"/>
              <w:ind w:left="425" w:hanging="425"/>
              <w:rPr>
                <w:rFonts w:cs="Arial"/>
              </w:rPr>
            </w:pPr>
            <w:r>
              <w:rPr>
                <w:rFonts w:cs="Arial"/>
              </w:rPr>
              <w:t>Maren Rixecker</w:t>
            </w:r>
          </w:p>
          <w:p w14:paraId="0B467B2B" w14:textId="77777777" w:rsidR="003D2AA2" w:rsidRDefault="003D2AA2">
            <w:pPr>
              <w:pStyle w:val="Adressfenster"/>
            </w:pPr>
          </w:p>
        </w:tc>
        <w:tc>
          <w:tcPr>
            <w:tcW w:w="2869" w:type="dxa"/>
          </w:tcPr>
          <w:p w14:paraId="29EFEA5A" w14:textId="77777777" w:rsidR="004A12A1" w:rsidRDefault="004A12A1">
            <w:pPr>
              <w:pStyle w:val="Adressfenster"/>
            </w:pPr>
          </w:p>
        </w:tc>
        <w:tc>
          <w:tcPr>
            <w:tcW w:w="2313" w:type="dxa"/>
          </w:tcPr>
          <w:p w14:paraId="73FE4E57" w14:textId="77777777" w:rsidR="004A12A1" w:rsidRDefault="004A12A1">
            <w:pPr>
              <w:pStyle w:val="Informationsspalte"/>
            </w:pPr>
          </w:p>
          <w:p w14:paraId="7E106307" w14:textId="77777777" w:rsidR="004A12A1" w:rsidRDefault="0098678D">
            <w:pPr>
              <w:pStyle w:val="Informationsspalte"/>
            </w:pPr>
            <w:r>
              <w:t>Aktenzeichen</w:t>
            </w:r>
          </w:p>
          <w:p w14:paraId="55B3F44F" w14:textId="77777777" w:rsidR="004A12A1" w:rsidRDefault="003D2AA2">
            <w:pPr>
              <w:pStyle w:val="Informationsspalte"/>
              <w:rPr>
                <w:b/>
              </w:rPr>
            </w:pPr>
            <w:r>
              <w:rPr>
                <w:b/>
              </w:rPr>
              <w:t>1410 E - 7. 100/23</w:t>
            </w:r>
          </w:p>
          <w:p w14:paraId="73B062C6" w14:textId="77777777" w:rsidR="004A12A1" w:rsidRDefault="0098678D">
            <w:pPr>
              <w:pStyle w:val="Informationsspalte"/>
              <w:rPr>
                <w:sz w:val="14"/>
              </w:rPr>
            </w:pPr>
            <w:r>
              <w:rPr>
                <w:sz w:val="14"/>
              </w:rPr>
              <w:t>bei Antwort bitte angeben</w:t>
            </w:r>
          </w:p>
          <w:p w14:paraId="50CA2B3B" w14:textId="77777777" w:rsidR="004A12A1" w:rsidRDefault="004A12A1">
            <w:pPr>
              <w:pStyle w:val="Informationsspalte"/>
            </w:pPr>
          </w:p>
          <w:p w14:paraId="76E96673" w14:textId="77777777" w:rsidR="004A12A1" w:rsidRDefault="0098678D">
            <w:pPr>
              <w:pStyle w:val="Informationsspalte"/>
            </w:pPr>
            <w:r>
              <w:t>Telefon</w:t>
            </w:r>
            <w:r>
              <w:tab/>
              <w:t xml:space="preserve">02 21 77 11 - </w:t>
            </w:r>
            <w:r w:rsidR="003D2AA2">
              <w:t>380</w:t>
            </w:r>
          </w:p>
          <w:p w14:paraId="730C38D1" w14:textId="77777777" w:rsidR="004A12A1" w:rsidRDefault="004A12A1">
            <w:pPr>
              <w:pStyle w:val="Informationsspalte"/>
            </w:pPr>
          </w:p>
        </w:tc>
      </w:tr>
    </w:tbl>
    <w:p w14:paraId="31613910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  <w:bookmarkStart w:id="4" w:name="Fliesstext"/>
      <w:bookmarkEnd w:id="4"/>
    </w:p>
    <w:p w14:paraId="79D6E6F0" w14:textId="77777777" w:rsidR="003D2AA2" w:rsidRPr="00160EB2" w:rsidRDefault="003D2AA2" w:rsidP="003D2AA2">
      <w:pPr>
        <w:pStyle w:val="Verfgung"/>
        <w:ind w:left="425" w:hanging="425"/>
        <w:rPr>
          <w:rFonts w:cs="Arial"/>
          <w:b/>
        </w:rPr>
      </w:pPr>
      <w:r>
        <w:rPr>
          <w:rFonts w:cs="Arial"/>
          <w:b/>
        </w:rPr>
        <w:t>Ihre Anfrage vom 08.06</w:t>
      </w:r>
      <w:r w:rsidRPr="00160EB2">
        <w:rPr>
          <w:rFonts w:cs="Arial"/>
          <w:b/>
        </w:rPr>
        <w:t>.2023</w:t>
      </w:r>
    </w:p>
    <w:p w14:paraId="44667402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</w:p>
    <w:p w14:paraId="297D3D15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</w:p>
    <w:p w14:paraId="449D05A0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  <w:r w:rsidRPr="00160EB2">
        <w:rPr>
          <w:rFonts w:cs="Arial"/>
        </w:rPr>
        <w:t>Sehr geehrte</w:t>
      </w:r>
      <w:r>
        <w:rPr>
          <w:rFonts w:cs="Arial"/>
        </w:rPr>
        <w:t xml:space="preserve"> Frau Rixecker</w:t>
      </w:r>
      <w:r w:rsidRPr="00160EB2">
        <w:rPr>
          <w:rFonts w:cs="Arial"/>
        </w:rPr>
        <w:t>,</w:t>
      </w:r>
    </w:p>
    <w:p w14:paraId="56EDB167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</w:p>
    <w:p w14:paraId="77BB93EE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  <w:r w:rsidRPr="00160EB2">
        <w:rPr>
          <w:rFonts w:cs="Arial"/>
        </w:rPr>
        <w:t>den Eingang Ihrer vorbezeichneten Anfrage bestätige ich.</w:t>
      </w:r>
    </w:p>
    <w:p w14:paraId="722717A8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</w:p>
    <w:p w14:paraId="60C36E28" w14:textId="77777777" w:rsidR="003D2AA2" w:rsidRPr="00160EB2" w:rsidRDefault="003D2AA2" w:rsidP="003D2AA2">
      <w:pPr>
        <w:pStyle w:val="Verfgung"/>
        <w:ind w:left="0" w:firstLine="0"/>
        <w:rPr>
          <w:rFonts w:cs="Arial"/>
        </w:rPr>
      </w:pPr>
      <w:r w:rsidRPr="00160EB2">
        <w:rPr>
          <w:rFonts w:cs="Arial"/>
        </w:rPr>
        <w:t>Gemäß Abschnitt I Nr. 3.3 der RV d. JM NW vom 28.12.2000 (1410 - II C. 1) in der Fassung vom 07.12.2020 (1410 - V. 1), habe ich Ihr Gesuch zur Entscheidung an das Ministerium der Justiz des Landes Nordrhein-Westfalen weitergeleitet.</w:t>
      </w:r>
    </w:p>
    <w:p w14:paraId="4465E48D" w14:textId="77777777" w:rsidR="003D2AA2" w:rsidRPr="00160EB2" w:rsidRDefault="003D2AA2" w:rsidP="003D2AA2">
      <w:pPr>
        <w:pStyle w:val="Verfgung"/>
        <w:ind w:left="425" w:hanging="425"/>
        <w:rPr>
          <w:rFonts w:cs="Arial"/>
        </w:rPr>
      </w:pPr>
    </w:p>
    <w:p w14:paraId="13FDBDE8" w14:textId="77777777" w:rsidR="003D2AA2" w:rsidRDefault="003D2AA2" w:rsidP="003D2AA2">
      <w:pPr>
        <w:pStyle w:val="Verfgung"/>
        <w:ind w:left="425" w:hanging="425"/>
        <w:rPr>
          <w:rFonts w:cs="Arial"/>
        </w:rPr>
      </w:pPr>
      <w:r w:rsidRPr="00160EB2">
        <w:rPr>
          <w:rFonts w:cs="Arial"/>
        </w:rPr>
        <w:t>Mit freundlichen Grüßen</w:t>
      </w:r>
    </w:p>
    <w:p w14:paraId="086B281B" w14:textId="77777777" w:rsidR="004A12A1" w:rsidRDefault="003D2AA2" w:rsidP="007F32BD">
      <w:pPr>
        <w:pStyle w:val="Flietext12pt"/>
      </w:pPr>
      <w:r>
        <w:t>Im Auftrag</w:t>
      </w:r>
    </w:p>
    <w:p w14:paraId="11EE377A" w14:textId="77777777" w:rsidR="003D2AA2" w:rsidRDefault="003D2AA2" w:rsidP="007F32BD">
      <w:pPr>
        <w:pStyle w:val="Flietext12pt"/>
      </w:pPr>
      <w:r>
        <w:t>gez. Pahlen-Claßen</w:t>
      </w:r>
    </w:p>
    <w:sectPr w:rsidR="003D2AA2" w:rsidSect="00C72652">
      <w:headerReference w:type="default" r:id="rId7"/>
      <w:footerReference w:type="default" r:id="rId8"/>
      <w:headerReference w:type="first" r:id="rId9"/>
      <w:type w:val="continuous"/>
      <w:pgSz w:w="11906" w:h="16838" w:code="9"/>
      <w:pgMar w:top="2948" w:right="2835" w:bottom="1049" w:left="1361" w:header="85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9A41" w14:textId="77777777" w:rsidR="000A39AC" w:rsidRDefault="000A39AC">
      <w:pPr>
        <w:spacing w:line="240" w:lineRule="auto"/>
      </w:pPr>
      <w:r>
        <w:separator/>
      </w:r>
    </w:p>
  </w:endnote>
  <w:endnote w:type="continuationSeparator" w:id="0">
    <w:p w14:paraId="7356BCBF" w14:textId="77777777" w:rsidR="000A39AC" w:rsidRDefault="000A3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EF90" w14:textId="77777777" w:rsidR="004F61AF" w:rsidRDefault="005A565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138CCA" wp14:editId="620CFB12">
              <wp:simplePos x="0" y="0"/>
              <wp:positionH relativeFrom="page">
                <wp:posOffset>5868670</wp:posOffset>
              </wp:positionH>
              <wp:positionV relativeFrom="page">
                <wp:posOffset>1871980</wp:posOffset>
              </wp:positionV>
              <wp:extent cx="1371600" cy="571500"/>
              <wp:effectExtent l="1270" t="0" r="0" b="4445"/>
              <wp:wrapNone/>
              <wp:docPr id="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3E8E" w14:textId="77777777" w:rsidR="004F61AF" w:rsidRDefault="0019015B">
                          <w:pPr>
                            <w:pStyle w:val="Informationsspalte"/>
                          </w:pPr>
                          <w:r>
                            <w:fldChar w:fldCharType="begin"/>
                          </w:r>
                          <w:r w:rsidR="004F61AF">
                            <w:instrText xml:space="preserve"> REF qvDatum \h </w:instrText>
                          </w:r>
                          <w:r>
                            <w:fldChar w:fldCharType="separate"/>
                          </w:r>
                          <w:r w:rsidR="003D2AA2">
                            <w:t xml:space="preserve">Datum: </w:t>
                          </w:r>
                          <w:proofErr w:type="spellStart"/>
                          <w:r w:rsidR="003D2AA2">
                            <w:t>txtDatum</w:t>
                          </w:r>
                          <w:proofErr w:type="spellEnd"/>
                          <w:r w:rsidR="003D2AA2">
                            <w:t xml:space="preserve"> </w:t>
                          </w:r>
                          <w:r>
                            <w:fldChar w:fldCharType="end"/>
                          </w:r>
                        </w:p>
                        <w:p w14:paraId="00DEBE35" w14:textId="77777777" w:rsidR="004F61AF" w:rsidRDefault="004F61AF">
                          <w:pPr>
                            <w:pStyle w:val="Informationsspalte"/>
                          </w:pPr>
                          <w:r>
                            <w:t xml:space="preserve">Seite </w:t>
                          </w:r>
                          <w:r w:rsidR="00D96826">
                            <w:fldChar w:fldCharType="begin"/>
                          </w:r>
                          <w:r w:rsidR="00D96826">
                            <w:instrText xml:space="preserve"> PAGE  \* MERGEFORMAT </w:instrText>
                          </w:r>
                          <w:r w:rsidR="00D96826">
                            <w:fldChar w:fldCharType="separate"/>
                          </w:r>
                          <w:r w:rsidR="00C72652">
                            <w:rPr>
                              <w:noProof/>
                            </w:rPr>
                            <w:t>2</w:t>
                          </w:r>
                          <w:r w:rsidR="00D96826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von </w:t>
                          </w:r>
                          <w:r w:rsidR="00993DFB">
                            <w:rPr>
                              <w:noProof/>
                            </w:rPr>
                            <w:fldChar w:fldCharType="begin"/>
                          </w:r>
                          <w:r w:rsidR="00993DFB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993DFB">
                            <w:rPr>
                              <w:noProof/>
                            </w:rPr>
                            <w:fldChar w:fldCharType="separate"/>
                          </w:r>
                          <w:r w:rsidR="003D2AA2">
                            <w:rPr>
                              <w:noProof/>
                            </w:rPr>
                            <w:t>1</w:t>
                          </w:r>
                          <w:r w:rsidR="00993DF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left:0;text-align:left;margin-left:462.1pt;margin-top:147.4pt;width:108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hzeAIAAAA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" stroked="f">
              <v:textbox inset="0,0,0,0">
                <w:txbxContent>
                  <w:p w:rsidR="004F61AF" w:rsidRDefault="0019015B">
                    <w:pPr>
                      <w:pStyle w:val="Informationsspalte"/>
                    </w:pPr>
                    <w:r>
                      <w:fldChar w:fldCharType="begin"/>
                    </w:r>
                    <w:r w:rsidR="004F61AF">
                      <w:instrText xml:space="preserve"> REF qvDatum \h </w:instrText>
                    </w:r>
                    <w:r>
                      <w:fldChar w:fldCharType="separate"/>
                    </w:r>
                    <w:r w:rsidR="003D2AA2">
                      <w:t xml:space="preserve">Datum: </w:t>
                    </w:r>
                    <w:proofErr w:type="spellStart"/>
                    <w:r w:rsidR="003D2AA2">
                      <w:t>txtDatum</w:t>
                    </w:r>
                    <w:proofErr w:type="spellEnd"/>
                    <w:r w:rsidR="003D2AA2">
                      <w:t xml:space="preserve"> </w:t>
                    </w:r>
                    <w:r>
                      <w:fldChar w:fldCharType="end"/>
                    </w:r>
                  </w:p>
                  <w:p w:rsidR="004F61AF" w:rsidRDefault="004F61AF">
                    <w:pPr>
                      <w:pStyle w:val="Informationsspalte"/>
                    </w:pPr>
                    <w:r>
                      <w:t xml:space="preserve">Seite </w:t>
                    </w:r>
                    <w:r w:rsidR="00D96826">
                      <w:fldChar w:fldCharType="begin"/>
                    </w:r>
                    <w:r w:rsidR="00D96826">
                      <w:instrText xml:space="preserve"> PAGE  \* MERGEFORMAT </w:instrText>
                    </w:r>
                    <w:r w:rsidR="00D96826">
                      <w:fldChar w:fldCharType="separate"/>
                    </w:r>
                    <w:r w:rsidR="00C72652">
                      <w:rPr>
                        <w:noProof/>
                      </w:rPr>
                      <w:t>2</w:t>
                    </w:r>
                    <w:r w:rsidR="00D96826">
                      <w:rPr>
                        <w:noProof/>
                      </w:rPr>
                      <w:fldChar w:fldCharType="end"/>
                    </w:r>
                    <w:r>
                      <w:t xml:space="preserve"> von </w:t>
                    </w:r>
                    <w:r w:rsidR="00993DFB">
                      <w:rPr>
                        <w:noProof/>
                      </w:rPr>
                      <w:fldChar w:fldCharType="begin"/>
                    </w:r>
                    <w:r w:rsidR="00993DFB">
                      <w:rPr>
                        <w:noProof/>
                      </w:rPr>
                      <w:instrText xml:space="preserve"> NUMPAGES  \* MERGEFORMAT </w:instrText>
                    </w:r>
                    <w:r w:rsidR="00993DFB">
                      <w:rPr>
                        <w:noProof/>
                      </w:rPr>
                      <w:fldChar w:fldCharType="separate"/>
                    </w:r>
                    <w:r w:rsidR="003D2AA2">
                      <w:rPr>
                        <w:noProof/>
                      </w:rPr>
                      <w:t>1</w:t>
                    </w:r>
                    <w:r w:rsidR="00993DF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FEED" w14:textId="77777777" w:rsidR="000A39AC" w:rsidRDefault="000A39AC">
      <w:pPr>
        <w:spacing w:line="240" w:lineRule="auto"/>
      </w:pPr>
      <w:r>
        <w:separator/>
      </w:r>
    </w:p>
  </w:footnote>
  <w:footnote w:type="continuationSeparator" w:id="0">
    <w:p w14:paraId="797A4EA8" w14:textId="77777777" w:rsidR="000A39AC" w:rsidRDefault="000A3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F303" w14:textId="77777777" w:rsidR="003D2AA2" w:rsidRDefault="004F61AF">
    <w:pPr>
      <w:spacing w:after="80" w:line="200" w:lineRule="exact"/>
      <w:rPr>
        <w:b/>
        <w:bCs/>
        <w:sz w:val="20"/>
      </w:rPr>
    </w:pPr>
    <w:r>
      <w:rPr>
        <w:noProof/>
      </w:rPr>
      <w:drawing>
        <wp:anchor distT="0" distB="0" distL="114300" distR="114300" simplePos="0" relativeHeight="251654656" behindDoc="0" locked="0" layoutInCell="1" allowOverlap="1" wp14:anchorId="47F63944" wp14:editId="4BFFBD72">
          <wp:simplePos x="0" y="0"/>
          <wp:positionH relativeFrom="page">
            <wp:posOffset>5868670</wp:posOffset>
          </wp:positionH>
          <wp:positionV relativeFrom="page">
            <wp:posOffset>540385</wp:posOffset>
          </wp:positionV>
          <wp:extent cx="539750" cy="575945"/>
          <wp:effectExtent l="19050" t="0" r="0" b="0"/>
          <wp:wrapSquare wrapText="bothSides"/>
          <wp:docPr id="36" name="Bild 36" descr="..\..\BILDER\Wappen\wappen_bunt_thumb_1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..\..\BILDER\Wappen\wappen_bunt_thumb_1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015B">
      <w:fldChar w:fldCharType="begin"/>
    </w:r>
    <w:r>
      <w:instrText xml:space="preserve"> REF qvAbsender \h </w:instrText>
    </w:r>
    <w:r w:rsidR="0019015B">
      <w:fldChar w:fldCharType="separate"/>
    </w:r>
    <w:proofErr w:type="spellStart"/>
    <w:r w:rsidR="003D2AA2">
      <w:rPr>
        <w:b/>
        <w:bCs/>
        <w:sz w:val="20"/>
      </w:rPr>
      <w:t>txtKopf</w:t>
    </w:r>
    <w:proofErr w:type="spellEnd"/>
  </w:p>
  <w:p w14:paraId="180E767C" w14:textId="77777777" w:rsidR="003D2AA2" w:rsidRDefault="003D2AA2">
    <w:pPr>
      <w:spacing w:after="80" w:line="200" w:lineRule="exact"/>
      <w:rPr>
        <w:sz w:val="20"/>
      </w:rPr>
    </w:pPr>
    <w:proofErr w:type="spellStart"/>
    <w:r>
      <w:rPr>
        <w:sz w:val="20"/>
      </w:rPr>
      <w:t>txtZusatz</w:t>
    </w:r>
    <w:proofErr w:type="spellEnd"/>
  </w:p>
  <w:p w14:paraId="7DE435F4" w14:textId="77777777" w:rsidR="004F61AF" w:rsidRDefault="0019015B">
    <w:pPr>
      <w:pStyle w:val="Kopfzeile"/>
      <w:tabs>
        <w:tab w:val="clear" w:pos="4536"/>
      </w:tabs>
      <w:spacing w:after="80" w:line="200" w:lineRule="exact"/>
    </w:pPr>
    <w:r>
      <w:fldChar w:fldCharType="end"/>
    </w:r>
    <w:r w:rsidR="004F61A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FA1C" w14:textId="77777777" w:rsidR="003D2AA2" w:rsidRDefault="003D2AA2" w:rsidP="003D2AA2">
    <w:pPr>
      <w:spacing w:after="80" w:line="200" w:lineRule="exact"/>
      <w:ind w:left="5211"/>
      <w:rPr>
        <w:b/>
        <w:bCs/>
        <w:sz w:val="20"/>
      </w:rPr>
    </w:pPr>
    <w:bookmarkStart w:id="5" w:name="qvAbsender"/>
    <w:r>
      <w:rPr>
        <w:b/>
        <w:bCs/>
        <w:sz w:val="20"/>
      </w:rPr>
      <w:t>Der Generalstaatsanwalt</w:t>
    </w:r>
  </w:p>
  <w:p w14:paraId="6D3BDDC9" w14:textId="77777777" w:rsidR="004F61AF" w:rsidRDefault="003D2AA2" w:rsidP="003D2AA2">
    <w:pPr>
      <w:spacing w:after="80" w:line="200" w:lineRule="exact"/>
      <w:ind w:left="5211"/>
      <w:rPr>
        <w:b/>
        <w:bCs/>
        <w:sz w:val="20"/>
      </w:rPr>
    </w:pPr>
    <w:r>
      <w:rPr>
        <w:b/>
        <w:bCs/>
        <w:sz w:val="20"/>
      </w:rPr>
      <w:t>in Köln</w:t>
    </w:r>
  </w:p>
  <w:p w14:paraId="2CB84B27" w14:textId="77777777" w:rsidR="004F61AF" w:rsidRDefault="004F61AF" w:rsidP="003D2AA2">
    <w:pPr>
      <w:spacing w:after="80" w:line="200" w:lineRule="exact"/>
      <w:ind w:left="5211"/>
      <w:rPr>
        <w:sz w:val="20"/>
      </w:rPr>
    </w:pPr>
  </w:p>
  <w:p w14:paraId="3527D6A2" w14:textId="77777777" w:rsidR="004F61AF" w:rsidRDefault="00F0119E" w:rsidP="003D2AA2">
    <w:pPr>
      <w:pStyle w:val="Kopfzeile"/>
      <w:spacing w:after="0" w:line="240" w:lineRule="auto"/>
      <w:ind w:left="5211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08CBA4" wp14:editId="17790DD9">
              <wp:simplePos x="0" y="0"/>
              <wp:positionH relativeFrom="page">
                <wp:posOffset>5868063</wp:posOffset>
              </wp:positionH>
              <wp:positionV relativeFrom="page">
                <wp:posOffset>5327375</wp:posOffset>
              </wp:positionV>
              <wp:extent cx="1435100" cy="4703942"/>
              <wp:effectExtent l="0" t="0" r="0" b="1905"/>
              <wp:wrapNone/>
              <wp:docPr id="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0" cy="47039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23937" w14:textId="77777777" w:rsidR="00C72652" w:rsidRDefault="00C72652" w:rsidP="00C72652">
                          <w:pPr>
                            <w:pStyle w:val="Informationsspalte"/>
                          </w:pPr>
                          <w:r>
                            <w:t>Haus- und Lieferanschrift:</w:t>
                          </w:r>
                        </w:p>
                        <w:p w14:paraId="52C9F1D5" w14:textId="77777777" w:rsidR="00C72652" w:rsidRDefault="00C72652" w:rsidP="00C72652">
                          <w:pPr>
                            <w:pStyle w:val="Informationsspalte"/>
                          </w:pPr>
                          <w:r>
                            <w:t>Reichenspergerplatz 1</w:t>
                          </w:r>
                        </w:p>
                        <w:p w14:paraId="284F6613" w14:textId="77777777" w:rsidR="00C72652" w:rsidRDefault="00C72652" w:rsidP="00C72652">
                          <w:pPr>
                            <w:pStyle w:val="Informationsspalte"/>
                          </w:pPr>
                          <w:r>
                            <w:t>50670 Köln</w:t>
                          </w:r>
                        </w:p>
                        <w:p w14:paraId="090BBDBF" w14:textId="77777777" w:rsidR="00C72652" w:rsidRDefault="00C72652" w:rsidP="004550F0">
                          <w:pPr>
                            <w:pStyle w:val="Informationsspalte"/>
                            <w:tabs>
                              <w:tab w:val="left" w:pos="709"/>
                            </w:tabs>
                          </w:pPr>
                          <w:r>
                            <w:t>Telefon</w:t>
                          </w:r>
                          <w:r>
                            <w:tab/>
                            <w:t>02 21 77 11 - 0</w:t>
                          </w:r>
                        </w:p>
                        <w:p w14:paraId="227B0FDF" w14:textId="77777777" w:rsidR="003D2AA2" w:rsidRDefault="00C72652" w:rsidP="006C276F">
                          <w:pPr>
                            <w:pStyle w:val="Informationsspalte"/>
                            <w:tabs>
                              <w:tab w:val="left" w:pos="709"/>
                            </w:tabs>
                            <w:rPr>
                              <w:noProof/>
                            </w:rPr>
                          </w:pPr>
                          <w:r>
                            <w:t>Telefax</w:t>
                          </w:r>
                          <w:r>
                            <w:tab/>
                            <w:t xml:space="preserve">02 21 77 11 </w:t>
                          </w:r>
                          <w:r w:rsidR="006C276F">
                            <w:t>–</w:t>
                          </w:r>
                          <w:r>
                            <w:t xml:space="preserve"> 4</w:t>
                          </w:r>
                          <w:r w:rsidR="00F066CA">
                            <w:t>18</w:t>
                          </w:r>
                        </w:p>
                        <w:p w14:paraId="661C9C6D" w14:textId="77777777" w:rsidR="00C72652" w:rsidRDefault="003D2AA2" w:rsidP="006C276F">
                          <w:pPr>
                            <w:pStyle w:val="Informationsspalte"/>
                            <w:tabs>
                              <w:tab w:val="left" w:pos="709"/>
                            </w:tabs>
                            <w:rPr>
                              <w:noProof/>
                              <w:lang w:val="kn-IN"/>
                            </w:rPr>
                          </w:pPr>
                          <w:r>
                            <w:rPr>
                              <w:noProof/>
                            </w:rPr>
                            <w:t>verwaltung@gsta-koeln.nrw.de</w:t>
                          </w:r>
                        </w:p>
                        <w:p w14:paraId="72A9E733" w14:textId="77777777" w:rsidR="00C72652" w:rsidRDefault="00C72652" w:rsidP="00C72652">
                          <w:pPr>
                            <w:pStyle w:val="Informationsspalte"/>
                          </w:pPr>
                          <w:r>
                            <w:rPr>
                              <w:noProof/>
                              <w:lang w:val="kn-IN"/>
                            </w:rPr>
                            <w:t>www.gsta-koeln.nrw.de</w:t>
                          </w:r>
                        </w:p>
                        <w:p w14:paraId="7B17750D" w14:textId="77777777" w:rsidR="00C72652" w:rsidRDefault="00C72652">
                          <w:pPr>
                            <w:pStyle w:val="Informationsspalte"/>
                            <w:rPr>
                              <w:noProof/>
                            </w:rPr>
                          </w:pPr>
                        </w:p>
                        <w:p w14:paraId="4DF278B8" w14:textId="77777777" w:rsidR="004F61AF" w:rsidRDefault="004F61AF">
                          <w:pPr>
                            <w:pStyle w:val="Informationsspalte"/>
                            <w:rPr>
                              <w:noProof/>
                              <w:lang w:val="kn-IN"/>
                            </w:rPr>
                          </w:pPr>
                          <w:r>
                            <w:rPr>
                              <w:noProof/>
                              <w:lang w:val="kn-IN"/>
                            </w:rPr>
                            <w:t>Öffentliche Verkehrsmittel:</w:t>
                          </w:r>
                        </w:p>
                        <w:p w14:paraId="6A0E1491" w14:textId="77777777" w:rsidR="004F61AF" w:rsidRDefault="0066124C">
                          <w:pPr>
                            <w:pStyle w:val="Informationsspalt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kn-IN"/>
                            </w:rPr>
                            <w:t xml:space="preserve">KVB Linien </w:t>
                          </w:r>
                          <w:r w:rsidR="004F61AF">
                            <w:rPr>
                              <w:noProof/>
                              <w:lang w:val="kn-IN"/>
                            </w:rPr>
                            <w:t>16, 18</w:t>
                          </w:r>
                        </w:p>
                        <w:p w14:paraId="3937E3D4" w14:textId="77777777" w:rsidR="00C72652" w:rsidRPr="00C72652" w:rsidRDefault="00C72652">
                          <w:pPr>
                            <w:pStyle w:val="Informationsspalte"/>
                            <w:rPr>
                              <w:noProof/>
                            </w:rPr>
                          </w:pPr>
                        </w:p>
                        <w:p w14:paraId="302C1E19" w14:textId="77777777" w:rsidR="00C72652" w:rsidRDefault="00C72652">
                          <w:pPr>
                            <w:pStyle w:val="Informationsspalt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kn-IN"/>
                            </w:rPr>
                            <w:t>Sprechzeiten:</w:t>
                          </w:r>
                        </w:p>
                        <w:p w14:paraId="278B7602" w14:textId="77777777" w:rsidR="00C72652" w:rsidRDefault="00C72652" w:rsidP="004550F0">
                          <w:pPr>
                            <w:pStyle w:val="Informationsspalte"/>
                            <w:tabs>
                              <w:tab w:val="left" w:pos="709"/>
                            </w:tabs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kn-IN"/>
                            </w:rPr>
                            <w:t>Mo</w:t>
                          </w:r>
                          <w:r>
                            <w:rPr>
                              <w:noProof/>
                            </w:rPr>
                            <w:t>.</w:t>
                          </w:r>
                          <w:r>
                            <w:rPr>
                              <w:noProof/>
                              <w:lang w:val="kn-IN"/>
                            </w:rPr>
                            <w:t xml:space="preserve"> </w:t>
                          </w:r>
                          <w:r w:rsidR="004550F0">
                            <w:rPr>
                              <w:noProof/>
                            </w:rPr>
                            <w:t>-</w:t>
                          </w:r>
                          <w:r>
                            <w:rPr>
                              <w:noProof/>
                              <w:lang w:val="kn-IN"/>
                            </w:rPr>
                            <w:t xml:space="preserve"> Do</w:t>
                          </w:r>
                          <w:r>
                            <w:rPr>
                              <w:noProof/>
                            </w:rPr>
                            <w:t>.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 w:rsidR="00235CA6">
                            <w:rPr>
                              <w:noProof/>
                            </w:rPr>
                            <w:t>9</w:t>
                          </w:r>
                          <w:r w:rsidR="00235CA6">
                            <w:rPr>
                              <w:noProof/>
                              <w:u w:val="single"/>
                              <w:vertAlign w:val="superscript"/>
                            </w:rPr>
                            <w:t>0</w:t>
                          </w:r>
                          <w:r w:rsidRPr="00C72652">
                            <w:rPr>
                              <w:noProof/>
                              <w:u w:val="single"/>
                              <w:vertAlign w:val="superscript"/>
                              <w:lang w:val="kn-IN"/>
                            </w:rPr>
                            <w:t>0</w:t>
                          </w:r>
                          <w:r>
                            <w:rPr>
                              <w:noProof/>
                              <w:lang w:val="kn-IN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 xml:space="preserve">bis </w:t>
                          </w:r>
                          <w:r>
                            <w:rPr>
                              <w:noProof/>
                              <w:lang w:val="kn-IN"/>
                            </w:rPr>
                            <w:t>15</w:t>
                          </w:r>
                          <w:r w:rsidRPr="00C72652">
                            <w:rPr>
                              <w:noProof/>
                              <w:u w:val="single"/>
                              <w:vertAlign w:val="superscript"/>
                              <w:lang w:val="kn-IN"/>
                            </w:rPr>
                            <w:t>00</w:t>
                          </w:r>
                          <w:r>
                            <w:rPr>
                              <w:noProof/>
                              <w:lang w:val="kn-IN"/>
                            </w:rPr>
                            <w:t> Uhr,</w:t>
                          </w:r>
                        </w:p>
                        <w:p w14:paraId="2C3AE4CC" w14:textId="77777777" w:rsidR="00C72652" w:rsidRPr="00C72652" w:rsidRDefault="00C72652" w:rsidP="00F0119E">
                          <w:pPr>
                            <w:pStyle w:val="Informationsspalte"/>
                            <w:tabs>
                              <w:tab w:val="left" w:pos="709"/>
                            </w:tabs>
                          </w:pPr>
                          <w:r>
                            <w:rPr>
                              <w:noProof/>
                              <w:lang w:val="kn-IN"/>
                            </w:rPr>
                            <w:t>Fr</w:t>
                          </w:r>
                          <w:r>
                            <w:rPr>
                              <w:noProof/>
                            </w:rPr>
                            <w:t>.</w:t>
                          </w:r>
                          <w:r>
                            <w:rPr>
                              <w:noProof/>
                              <w:lang w:val="kn-IN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 w:rsidR="00235CA6">
                            <w:rPr>
                              <w:noProof/>
                            </w:rPr>
                            <w:t>9</w:t>
                          </w:r>
                          <w:r w:rsidR="00235CA6">
                            <w:rPr>
                              <w:noProof/>
                              <w:u w:val="single"/>
                              <w:vertAlign w:val="superscript"/>
                            </w:rPr>
                            <w:t>0</w:t>
                          </w:r>
                          <w:r w:rsidRPr="00C72652">
                            <w:rPr>
                              <w:noProof/>
                              <w:u w:val="single"/>
                              <w:vertAlign w:val="superscript"/>
                              <w:lang w:val="kn-IN"/>
                            </w:rPr>
                            <w:t>0</w:t>
                          </w:r>
                          <w:r>
                            <w:rPr>
                              <w:noProof/>
                              <w:lang w:val="kn-IN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bis</w:t>
                          </w:r>
                          <w:r>
                            <w:rPr>
                              <w:noProof/>
                              <w:lang w:val="kn-IN"/>
                            </w:rPr>
                            <w:t xml:space="preserve"> 14</w:t>
                          </w:r>
                          <w:r w:rsidRPr="00C72652">
                            <w:rPr>
                              <w:noProof/>
                              <w:u w:val="single"/>
                              <w:vertAlign w:val="superscript"/>
                              <w:lang w:val="kn-IN"/>
                            </w:rPr>
                            <w:t>00</w:t>
                          </w:r>
                          <w:r>
                            <w:rPr>
                              <w:noProof/>
                              <w:lang w:val="kn-IN"/>
                            </w:rPr>
                            <w:t> Uhr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left:0;text-align:left;margin-left:462.05pt;margin-top:419.5pt;width:113pt;height:370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" stroked="f">
              <v:textbox inset="0,0,0,0">
                <w:txbxContent>
                  <w:p w:rsidR="00C72652" w:rsidRDefault="00C72652" w:rsidP="00C72652">
                    <w:pPr>
                      <w:pStyle w:val="Informationsspalte"/>
                    </w:pPr>
                    <w:r>
                      <w:t>Haus- und Lieferanschrift:</w:t>
                    </w:r>
                  </w:p>
                  <w:p w:rsidR="00C72652" w:rsidRDefault="00C72652" w:rsidP="00C72652">
                    <w:pPr>
                      <w:pStyle w:val="Informationsspalte"/>
                    </w:pPr>
                    <w:r>
                      <w:t>Reichenspergerplatz 1</w:t>
                    </w:r>
                  </w:p>
                  <w:p w:rsidR="00C72652" w:rsidRDefault="00C72652" w:rsidP="00C72652">
                    <w:pPr>
                      <w:pStyle w:val="Informationsspalte"/>
                    </w:pPr>
                    <w:r>
                      <w:t>50670 Köln</w:t>
                    </w:r>
                  </w:p>
                  <w:p w:rsidR="00C72652" w:rsidRDefault="00C72652" w:rsidP="004550F0">
                    <w:pPr>
                      <w:pStyle w:val="Informationsspalte"/>
                      <w:tabs>
                        <w:tab w:val="left" w:pos="709"/>
                      </w:tabs>
                    </w:pPr>
                    <w:r>
                      <w:t>Telefon</w:t>
                    </w:r>
                    <w:r>
                      <w:tab/>
                      <w:t>02 21 77 11 - 0</w:t>
                    </w:r>
                  </w:p>
                  <w:p w:rsidR="003D2AA2" w:rsidRDefault="00C72652" w:rsidP="006C276F">
                    <w:pPr>
                      <w:pStyle w:val="Informationsspalte"/>
                      <w:tabs>
                        <w:tab w:val="left" w:pos="709"/>
                      </w:tabs>
                      <w:rPr>
                        <w:noProof/>
                      </w:rPr>
                    </w:pPr>
                    <w:r>
                      <w:t>Telefax</w:t>
                    </w:r>
                    <w:r>
                      <w:tab/>
                      <w:t xml:space="preserve">02 21 77 11 </w:t>
                    </w:r>
                    <w:r w:rsidR="006C276F">
                      <w:t>–</w:t>
                    </w:r>
                    <w:r>
                      <w:t xml:space="preserve"> 4</w:t>
                    </w:r>
                    <w:r w:rsidR="00F066CA">
                      <w:t>18</w:t>
                    </w:r>
                  </w:p>
                  <w:p w:rsidR="00C72652" w:rsidRDefault="003D2AA2" w:rsidP="006C276F">
                    <w:pPr>
                      <w:pStyle w:val="Informationsspalte"/>
                      <w:tabs>
                        <w:tab w:val="left" w:pos="709"/>
                      </w:tabs>
                      <w:rPr>
                        <w:noProof/>
                        <w:lang w:val="kn-IN"/>
                      </w:rPr>
                    </w:pPr>
                    <w:r>
                      <w:rPr>
                        <w:noProof/>
                      </w:rPr>
                      <w:t>verwaltung@gsta-koeln.nrw.de</w:t>
                    </w:r>
                  </w:p>
                  <w:p w:rsidR="00C72652" w:rsidRDefault="00C72652" w:rsidP="00C72652">
                    <w:pPr>
                      <w:pStyle w:val="Informationsspalte"/>
                    </w:pPr>
                    <w:r>
                      <w:rPr>
                        <w:noProof/>
                        <w:lang w:val="kn-IN"/>
                      </w:rPr>
                      <w:t>www.gsta-koeln.nrw.de</w:t>
                    </w:r>
                  </w:p>
                  <w:p w:rsidR="00C72652" w:rsidRDefault="00C72652">
                    <w:pPr>
                      <w:pStyle w:val="Informationsspalte"/>
                      <w:rPr>
                        <w:noProof/>
                      </w:rPr>
                    </w:pPr>
                  </w:p>
                  <w:p w:rsidR="004F61AF" w:rsidRDefault="004F61AF">
                    <w:pPr>
                      <w:pStyle w:val="Informationsspalte"/>
                      <w:rPr>
                        <w:noProof/>
                        <w:lang w:val="kn-IN"/>
                      </w:rPr>
                    </w:pPr>
                    <w:r>
                      <w:rPr>
                        <w:noProof/>
                        <w:lang w:val="kn-IN"/>
                      </w:rPr>
                      <w:t>Öffentliche Verkehrsmittel:</w:t>
                    </w:r>
                  </w:p>
                  <w:p w:rsidR="004F61AF" w:rsidRDefault="0066124C">
                    <w:pPr>
                      <w:pStyle w:val="Informationsspalte"/>
                      <w:rPr>
                        <w:noProof/>
                      </w:rPr>
                    </w:pPr>
                    <w:r>
                      <w:rPr>
                        <w:noProof/>
                        <w:lang w:val="kn-IN"/>
                      </w:rPr>
                      <w:t xml:space="preserve">KVB Linien </w:t>
                    </w:r>
                    <w:r w:rsidR="004F61AF">
                      <w:rPr>
                        <w:noProof/>
                        <w:lang w:val="kn-IN"/>
                      </w:rPr>
                      <w:t>16, 18</w:t>
                    </w:r>
                  </w:p>
                  <w:p w:rsidR="00C72652" w:rsidRPr="00C72652" w:rsidRDefault="00C72652">
                    <w:pPr>
                      <w:pStyle w:val="Informationsspalte"/>
                      <w:rPr>
                        <w:noProof/>
                      </w:rPr>
                    </w:pPr>
                  </w:p>
                  <w:p w:rsidR="00C72652" w:rsidRDefault="00C72652">
                    <w:pPr>
                      <w:pStyle w:val="Informationsspalte"/>
                      <w:rPr>
                        <w:noProof/>
                      </w:rPr>
                    </w:pPr>
                    <w:r>
                      <w:rPr>
                        <w:noProof/>
                        <w:lang w:val="kn-IN"/>
                      </w:rPr>
                      <w:t>Sprechzeiten:</w:t>
                    </w:r>
                  </w:p>
                  <w:p w:rsidR="00C72652" w:rsidRDefault="00C72652" w:rsidP="004550F0">
                    <w:pPr>
                      <w:pStyle w:val="Informationsspalte"/>
                      <w:tabs>
                        <w:tab w:val="left" w:pos="709"/>
                      </w:tabs>
                      <w:rPr>
                        <w:noProof/>
                      </w:rPr>
                    </w:pPr>
                    <w:r>
                      <w:rPr>
                        <w:noProof/>
                        <w:lang w:val="kn-IN"/>
                      </w:rPr>
                      <w:t>Mo</w:t>
                    </w:r>
                    <w:r>
                      <w:rPr>
                        <w:noProof/>
                      </w:rPr>
                      <w:t>.</w:t>
                    </w:r>
                    <w:r>
                      <w:rPr>
                        <w:noProof/>
                        <w:lang w:val="kn-IN"/>
                      </w:rPr>
                      <w:t xml:space="preserve"> </w:t>
                    </w:r>
                    <w:r w:rsidR="004550F0">
                      <w:rPr>
                        <w:noProof/>
                      </w:rPr>
                      <w:t>-</w:t>
                    </w:r>
                    <w:r>
                      <w:rPr>
                        <w:noProof/>
                        <w:lang w:val="kn-IN"/>
                      </w:rPr>
                      <w:t xml:space="preserve"> Do</w:t>
                    </w:r>
                    <w:r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ab/>
                    </w:r>
                    <w:r w:rsidR="00235CA6">
                      <w:rPr>
                        <w:noProof/>
                      </w:rPr>
                      <w:t>9</w:t>
                    </w:r>
                    <w:r w:rsidR="00235CA6">
                      <w:rPr>
                        <w:noProof/>
                        <w:u w:val="single"/>
                        <w:vertAlign w:val="superscript"/>
                      </w:rPr>
                      <w:t>0</w:t>
                    </w:r>
                    <w:r w:rsidRPr="00C72652">
                      <w:rPr>
                        <w:noProof/>
                        <w:u w:val="single"/>
                        <w:vertAlign w:val="superscript"/>
                        <w:lang w:val="kn-IN"/>
                      </w:rPr>
                      <w:t>0</w:t>
                    </w:r>
                    <w:r>
                      <w:rPr>
                        <w:noProof/>
                        <w:lang w:val="kn-IN"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bis </w:t>
                    </w:r>
                    <w:r>
                      <w:rPr>
                        <w:noProof/>
                        <w:lang w:val="kn-IN"/>
                      </w:rPr>
                      <w:t>15</w:t>
                    </w:r>
                    <w:r w:rsidRPr="00C72652">
                      <w:rPr>
                        <w:noProof/>
                        <w:u w:val="single"/>
                        <w:vertAlign w:val="superscript"/>
                        <w:lang w:val="kn-IN"/>
                      </w:rPr>
                      <w:t>00</w:t>
                    </w:r>
                    <w:r>
                      <w:rPr>
                        <w:noProof/>
                        <w:lang w:val="kn-IN"/>
                      </w:rPr>
                      <w:t> Uhr,</w:t>
                    </w:r>
                  </w:p>
                  <w:p w:rsidR="00C72652" w:rsidRPr="00C72652" w:rsidRDefault="00C72652" w:rsidP="00F0119E">
                    <w:pPr>
                      <w:pStyle w:val="Informationsspalte"/>
                      <w:tabs>
                        <w:tab w:val="left" w:pos="709"/>
                      </w:tabs>
                    </w:pPr>
                    <w:r>
                      <w:rPr>
                        <w:noProof/>
                        <w:lang w:val="kn-IN"/>
                      </w:rPr>
                      <w:t>Fr</w:t>
                    </w:r>
                    <w:r>
                      <w:rPr>
                        <w:noProof/>
                      </w:rPr>
                      <w:t>.</w:t>
                    </w:r>
                    <w:r>
                      <w:rPr>
                        <w:noProof/>
                        <w:lang w:val="kn-IN"/>
                      </w:rPr>
                      <w:t xml:space="preserve"> </w:t>
                    </w:r>
                    <w:r>
                      <w:rPr>
                        <w:noProof/>
                      </w:rPr>
                      <w:tab/>
                    </w:r>
                    <w:r w:rsidR="00235CA6">
                      <w:rPr>
                        <w:noProof/>
                      </w:rPr>
                      <w:t>9</w:t>
                    </w:r>
                    <w:r w:rsidR="00235CA6">
                      <w:rPr>
                        <w:noProof/>
                        <w:u w:val="single"/>
                        <w:vertAlign w:val="superscript"/>
                      </w:rPr>
                      <w:t>0</w:t>
                    </w:r>
                    <w:r w:rsidRPr="00C72652">
                      <w:rPr>
                        <w:noProof/>
                        <w:u w:val="single"/>
                        <w:vertAlign w:val="superscript"/>
                        <w:lang w:val="kn-IN"/>
                      </w:rPr>
                      <w:t>0</w:t>
                    </w:r>
                    <w:r>
                      <w:rPr>
                        <w:noProof/>
                        <w:lang w:val="kn-IN"/>
                      </w:rPr>
                      <w:t xml:space="preserve"> </w:t>
                    </w:r>
                    <w:r>
                      <w:rPr>
                        <w:noProof/>
                      </w:rPr>
                      <w:t>bis</w:t>
                    </w:r>
                    <w:r>
                      <w:rPr>
                        <w:noProof/>
                        <w:lang w:val="kn-IN"/>
                      </w:rPr>
                      <w:t xml:space="preserve"> 14</w:t>
                    </w:r>
                    <w:r w:rsidRPr="00C72652">
                      <w:rPr>
                        <w:noProof/>
                        <w:u w:val="single"/>
                        <w:vertAlign w:val="superscript"/>
                        <w:lang w:val="kn-IN"/>
                      </w:rPr>
                      <w:t>00</w:t>
                    </w:r>
                    <w:r>
                      <w:rPr>
                        <w:noProof/>
                        <w:lang w:val="kn-IN"/>
                      </w:rPr>
                      <w:t> Uhr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61AF">
      <w:rPr>
        <w:noProof/>
      </w:rPr>
      <w:drawing>
        <wp:anchor distT="0" distB="0" distL="114300" distR="114300" simplePos="0" relativeHeight="251657728" behindDoc="0" locked="0" layoutInCell="1" allowOverlap="1" wp14:anchorId="1A150B4F" wp14:editId="345FA87F">
          <wp:simplePos x="0" y="0"/>
          <wp:positionH relativeFrom="page">
            <wp:posOffset>5868670</wp:posOffset>
          </wp:positionH>
          <wp:positionV relativeFrom="page">
            <wp:posOffset>540385</wp:posOffset>
          </wp:positionV>
          <wp:extent cx="539750" cy="575945"/>
          <wp:effectExtent l="19050" t="0" r="0" b="0"/>
          <wp:wrapNone/>
          <wp:docPr id="39" name="Bild 39" descr="..\..\BILDER\Wappen\wappen_bunt_thumb_1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..\..\BILDER\Wappen\wappen_bunt_thumb_1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565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CFDEF6" wp14:editId="45A96081">
              <wp:simplePos x="0" y="0"/>
              <wp:positionH relativeFrom="page">
                <wp:posOffset>288290</wp:posOffset>
              </wp:positionH>
              <wp:positionV relativeFrom="page">
                <wp:posOffset>5220970</wp:posOffset>
              </wp:positionV>
              <wp:extent cx="365760" cy="365760"/>
              <wp:effectExtent l="2540" t="1270" r="3175" b="4445"/>
              <wp:wrapNone/>
              <wp:docPr id="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9CE15" w14:textId="77777777" w:rsidR="004F61AF" w:rsidRDefault="004F61AF">
                          <w:pPr>
                            <w:spacing w:line="240" w:lineRule="auto"/>
                          </w:pPr>
                          <w:r>
                            <w:t>––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left:0;text-align:left;margin-left:22.7pt;margin-top:411.1pt;width:28.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" filled="f" stroked="f">
              <v:textbox inset="0,0,0,0">
                <w:txbxContent>
                  <w:p w:rsidR="004F61AF" w:rsidRDefault="004F61AF">
                    <w:pPr>
                      <w:spacing w:line="240" w:lineRule="auto"/>
                    </w:pPr>
                    <w:r>
                      <w:t>––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A565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DE8063D" wp14:editId="19440FAE">
              <wp:simplePos x="0" y="0"/>
              <wp:positionH relativeFrom="page">
                <wp:posOffset>288290</wp:posOffset>
              </wp:positionH>
              <wp:positionV relativeFrom="page">
                <wp:posOffset>3708400</wp:posOffset>
              </wp:positionV>
              <wp:extent cx="365760" cy="365760"/>
              <wp:effectExtent l="2540" t="3175" r="3175" b="254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4AB9F" w14:textId="77777777" w:rsidR="004F61AF" w:rsidRDefault="004F61AF">
                          <w:pPr>
                            <w:spacing w:line="240" w:lineRule="auto"/>
                          </w:pPr>
                          <w:r>
                            <w:t>––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9" type="#_x0000_t202" style="position:absolute;left:0;text-align:left;margin-left:22.7pt;margin-top:292pt;width:28.8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" filled="f" stroked="f">
              <v:textbox inset="0,0,0,0">
                <w:txbxContent>
                  <w:p w:rsidR="004F61AF" w:rsidRDefault="004F61AF">
                    <w:pPr>
                      <w:spacing w:line="240" w:lineRule="auto"/>
                    </w:pPr>
                    <w:r>
                      <w:t>––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62E7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180A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6C6F2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77A46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A0E3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46133C"/>
    <w:multiLevelType w:val="multilevel"/>
    <w:tmpl w:val="683655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87744682">
    <w:abstractNumId w:val="5"/>
  </w:num>
  <w:num w:numId="2" w16cid:durableId="1668095877">
    <w:abstractNumId w:val="5"/>
  </w:num>
  <w:num w:numId="3" w16cid:durableId="1212034753">
    <w:abstractNumId w:val="5"/>
  </w:num>
  <w:num w:numId="4" w16cid:durableId="1531529142">
    <w:abstractNumId w:val="5"/>
  </w:num>
  <w:num w:numId="5" w16cid:durableId="294682204">
    <w:abstractNumId w:val="5"/>
  </w:num>
  <w:num w:numId="6" w16cid:durableId="2130857296">
    <w:abstractNumId w:val="5"/>
  </w:num>
  <w:num w:numId="7" w16cid:durableId="1643385729">
    <w:abstractNumId w:val="5"/>
  </w:num>
  <w:num w:numId="8" w16cid:durableId="38626021">
    <w:abstractNumId w:val="5"/>
  </w:num>
  <w:num w:numId="9" w16cid:durableId="654527093">
    <w:abstractNumId w:val="5"/>
  </w:num>
  <w:num w:numId="10" w16cid:durableId="1549606778">
    <w:abstractNumId w:val="5"/>
  </w:num>
  <w:num w:numId="11" w16cid:durableId="1164977668">
    <w:abstractNumId w:val="5"/>
  </w:num>
  <w:num w:numId="12" w16cid:durableId="173348856">
    <w:abstractNumId w:val="5"/>
  </w:num>
  <w:num w:numId="13" w16cid:durableId="2046707705">
    <w:abstractNumId w:val="5"/>
  </w:num>
  <w:num w:numId="14" w16cid:durableId="956989437">
    <w:abstractNumId w:val="5"/>
  </w:num>
  <w:num w:numId="15" w16cid:durableId="1493909733">
    <w:abstractNumId w:val="5"/>
  </w:num>
  <w:num w:numId="16" w16cid:durableId="2106874640">
    <w:abstractNumId w:val="5"/>
  </w:num>
  <w:num w:numId="17" w16cid:durableId="775058238">
    <w:abstractNumId w:val="4"/>
  </w:num>
  <w:num w:numId="18" w16cid:durableId="33774196">
    <w:abstractNumId w:val="3"/>
  </w:num>
  <w:num w:numId="19" w16cid:durableId="1626153235">
    <w:abstractNumId w:val="2"/>
  </w:num>
  <w:num w:numId="20" w16cid:durableId="1070228397">
    <w:abstractNumId w:val="1"/>
  </w:num>
  <w:num w:numId="21" w16cid:durableId="81403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AA2"/>
    <w:rsid w:val="000956A7"/>
    <w:rsid w:val="000A39AC"/>
    <w:rsid w:val="000F751A"/>
    <w:rsid w:val="00111533"/>
    <w:rsid w:val="001250F7"/>
    <w:rsid w:val="001410B7"/>
    <w:rsid w:val="0019015B"/>
    <w:rsid w:val="001A6DF9"/>
    <w:rsid w:val="001F449B"/>
    <w:rsid w:val="00235CA6"/>
    <w:rsid w:val="002802BA"/>
    <w:rsid w:val="00290F39"/>
    <w:rsid w:val="002A7FB7"/>
    <w:rsid w:val="002B020D"/>
    <w:rsid w:val="003D155E"/>
    <w:rsid w:val="003D2AA2"/>
    <w:rsid w:val="003F07D3"/>
    <w:rsid w:val="004111FA"/>
    <w:rsid w:val="00412C76"/>
    <w:rsid w:val="00420F23"/>
    <w:rsid w:val="00453E07"/>
    <w:rsid w:val="004550F0"/>
    <w:rsid w:val="004749C4"/>
    <w:rsid w:val="004A12A1"/>
    <w:rsid w:val="004A5969"/>
    <w:rsid w:val="004F61AF"/>
    <w:rsid w:val="00501B90"/>
    <w:rsid w:val="00507A7B"/>
    <w:rsid w:val="00541E39"/>
    <w:rsid w:val="005A565E"/>
    <w:rsid w:val="005D4862"/>
    <w:rsid w:val="005F5B40"/>
    <w:rsid w:val="0066124C"/>
    <w:rsid w:val="00674857"/>
    <w:rsid w:val="006A5711"/>
    <w:rsid w:val="006C276F"/>
    <w:rsid w:val="006C6EAA"/>
    <w:rsid w:val="00737F0B"/>
    <w:rsid w:val="007947BC"/>
    <w:rsid w:val="007B2395"/>
    <w:rsid w:val="007F32BD"/>
    <w:rsid w:val="008025BE"/>
    <w:rsid w:val="008813D9"/>
    <w:rsid w:val="008C07A6"/>
    <w:rsid w:val="008D20E0"/>
    <w:rsid w:val="00967C3F"/>
    <w:rsid w:val="0098678D"/>
    <w:rsid w:val="00993DFB"/>
    <w:rsid w:val="009A0B7D"/>
    <w:rsid w:val="009B79D1"/>
    <w:rsid w:val="00A22760"/>
    <w:rsid w:val="00AD0FA6"/>
    <w:rsid w:val="00B14E4D"/>
    <w:rsid w:val="00BC486B"/>
    <w:rsid w:val="00BE0B39"/>
    <w:rsid w:val="00C00A13"/>
    <w:rsid w:val="00C02467"/>
    <w:rsid w:val="00C46E83"/>
    <w:rsid w:val="00C55FC3"/>
    <w:rsid w:val="00C72652"/>
    <w:rsid w:val="00D12C34"/>
    <w:rsid w:val="00D96826"/>
    <w:rsid w:val="00DA7500"/>
    <w:rsid w:val="00DB6077"/>
    <w:rsid w:val="00DD064B"/>
    <w:rsid w:val="00DE105C"/>
    <w:rsid w:val="00DF076B"/>
    <w:rsid w:val="00DF2F03"/>
    <w:rsid w:val="00E6087E"/>
    <w:rsid w:val="00EB3D1A"/>
    <w:rsid w:val="00F0119E"/>
    <w:rsid w:val="00F066CA"/>
    <w:rsid w:val="00F86B5F"/>
    <w:rsid w:val="00F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8F6156"/>
  <w15:docId w15:val="{4020FC93-8D8E-4231-A91D-440E3086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12A1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4A12A1"/>
    <w:pPr>
      <w:spacing w:before="360" w:after="240" w:line="240" w:lineRule="auto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4A12A1"/>
    <w:pPr>
      <w:keepNext/>
      <w:spacing w:before="360" w:after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4A12A1"/>
    <w:pPr>
      <w:keepNext/>
      <w:spacing w:before="120" w:after="240"/>
      <w:jc w:val="center"/>
      <w:outlineLvl w:val="2"/>
    </w:pPr>
    <w:rPr>
      <w:smallCaps/>
    </w:rPr>
  </w:style>
  <w:style w:type="paragraph" w:styleId="berschrift4">
    <w:name w:val="heading 4"/>
    <w:basedOn w:val="Standard"/>
    <w:next w:val="Standard"/>
    <w:qFormat/>
    <w:rsid w:val="004A12A1"/>
    <w:pPr>
      <w:keepNext/>
      <w:spacing w:before="240" w:after="60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4A12A1"/>
    <w:pPr>
      <w:spacing w:line="240" w:lineRule="auto"/>
    </w:pPr>
    <w:rPr>
      <w:sz w:val="20"/>
    </w:rPr>
  </w:style>
  <w:style w:type="paragraph" w:styleId="Kopfzeile">
    <w:name w:val="header"/>
    <w:basedOn w:val="Standard"/>
    <w:semiHidden/>
    <w:rsid w:val="004A12A1"/>
    <w:pPr>
      <w:tabs>
        <w:tab w:val="center" w:pos="4536"/>
        <w:tab w:val="right" w:pos="9072"/>
      </w:tabs>
      <w:spacing w:after="120" w:line="360" w:lineRule="auto"/>
    </w:pPr>
    <w:rPr>
      <w:sz w:val="20"/>
    </w:rPr>
  </w:style>
  <w:style w:type="paragraph" w:styleId="Fuzeile">
    <w:name w:val="footer"/>
    <w:basedOn w:val="Standard"/>
    <w:link w:val="FuzeileZchn"/>
    <w:uiPriority w:val="99"/>
    <w:semiHidden/>
    <w:rsid w:val="004A12A1"/>
    <w:pPr>
      <w:tabs>
        <w:tab w:val="center" w:pos="4536"/>
        <w:tab w:val="right" w:pos="9072"/>
      </w:tabs>
      <w:spacing w:after="120" w:line="360" w:lineRule="auto"/>
    </w:pPr>
    <w:rPr>
      <w:sz w:val="20"/>
    </w:rPr>
  </w:style>
  <w:style w:type="character" w:styleId="Endnotenzeichen">
    <w:name w:val="endnote reference"/>
    <w:basedOn w:val="Absatz-Standardschriftart"/>
    <w:semiHidden/>
    <w:rsid w:val="004A12A1"/>
    <w:rPr>
      <w:vertAlign w:val="superscript"/>
    </w:rPr>
  </w:style>
  <w:style w:type="paragraph" w:customStyle="1" w:styleId="Informationsspalte">
    <w:name w:val="Informationsspalte"/>
    <w:basedOn w:val="Standard"/>
    <w:rsid w:val="004A12A1"/>
    <w:pPr>
      <w:spacing w:line="240" w:lineRule="exact"/>
    </w:pPr>
    <w:rPr>
      <w:rFonts w:eastAsia="Times"/>
      <w:sz w:val="16"/>
    </w:rPr>
  </w:style>
  <w:style w:type="paragraph" w:customStyle="1" w:styleId="Flietext9pt">
    <w:name w:val="Fließtext 9 pt"/>
    <w:basedOn w:val="Flietext12pt"/>
    <w:rsid w:val="004A12A1"/>
    <w:pPr>
      <w:spacing w:line="260" w:lineRule="exact"/>
    </w:pPr>
    <w:rPr>
      <w:sz w:val="18"/>
    </w:rPr>
  </w:style>
  <w:style w:type="paragraph" w:customStyle="1" w:styleId="Flietext15pt">
    <w:name w:val="Fließtext 15 pt"/>
    <w:basedOn w:val="Flietext12pt"/>
    <w:rsid w:val="004A12A1"/>
    <w:pPr>
      <w:spacing w:line="380" w:lineRule="exact"/>
    </w:pPr>
    <w:rPr>
      <w:sz w:val="30"/>
    </w:rPr>
  </w:style>
  <w:style w:type="paragraph" w:customStyle="1" w:styleId="Adressfenster">
    <w:name w:val="Adressfenster"/>
    <w:basedOn w:val="Standard"/>
    <w:rsid w:val="004A12A1"/>
    <w:pPr>
      <w:tabs>
        <w:tab w:val="right" w:pos="7088"/>
      </w:tabs>
    </w:pPr>
    <w:rPr>
      <w:rFonts w:eastAsia="Times"/>
    </w:rPr>
  </w:style>
  <w:style w:type="paragraph" w:customStyle="1" w:styleId="Flietext12pt">
    <w:name w:val="Fließtext 12 pt"/>
    <w:basedOn w:val="Standard"/>
    <w:rsid w:val="004A12A1"/>
    <w:rPr>
      <w:rFonts w:eastAsia="Times"/>
    </w:rPr>
  </w:style>
  <w:style w:type="character" w:styleId="Hyperlink">
    <w:name w:val="Hyperlink"/>
    <w:basedOn w:val="Absatz-Standardschriftart"/>
    <w:semiHidden/>
    <w:rsid w:val="004A12A1"/>
    <w:rPr>
      <w:rFonts w:ascii="Arial" w:hAnsi="Arial"/>
      <w:color w:val="0000FF"/>
      <w:sz w:val="24"/>
      <w:u w:val="single"/>
    </w:rPr>
  </w:style>
  <w:style w:type="paragraph" w:customStyle="1" w:styleId="Verfgung">
    <w:name w:val="Verfügung"/>
    <w:basedOn w:val="Standard"/>
    <w:qFormat/>
    <w:rsid w:val="004A12A1"/>
    <w:pPr>
      <w:ind w:left="340" w:hanging="340"/>
    </w:pPr>
  </w:style>
  <w:style w:type="paragraph" w:customStyle="1" w:styleId="VerfgungII">
    <w:name w:val="VerfügungII"/>
    <w:basedOn w:val="Verfgung"/>
    <w:rsid w:val="004A12A1"/>
    <w:pPr>
      <w:ind w:left="624" w:hanging="284"/>
    </w:pPr>
  </w:style>
  <w:style w:type="paragraph" w:customStyle="1" w:styleId="VerfgungIII">
    <w:name w:val="VerfügungIII"/>
    <w:basedOn w:val="VerfgungII"/>
    <w:rsid w:val="004A12A1"/>
    <w:pPr>
      <w:ind w:left="1049" w:hanging="425"/>
    </w:pPr>
  </w:style>
  <w:style w:type="paragraph" w:customStyle="1" w:styleId="VerfgungIV">
    <w:name w:val="VerfügungIV"/>
    <w:basedOn w:val="VerfgungIII"/>
    <w:rsid w:val="004A12A1"/>
    <w:pPr>
      <w:ind w:left="1333" w:hanging="284"/>
    </w:pPr>
  </w:style>
  <w:style w:type="paragraph" w:customStyle="1" w:styleId="Flietext18pt">
    <w:name w:val="Fließtext 18 pt"/>
    <w:basedOn w:val="Flietext12pt"/>
    <w:rsid w:val="004A12A1"/>
    <w:pPr>
      <w:spacing w:line="440" w:lineRule="exact"/>
    </w:pPr>
    <w:rPr>
      <w:sz w:val="36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0119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rbeitsgruppenvorlagen\Word\1%20Standardvorlagen\Kopfb&#246;gen\Kopfbogen%20variabe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F:\Arbeitsgruppenvorlagen\Word\1 Standardvorlagen\Kopfbögen\Kopfbogen variabel.dotm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Universelle Briefvorlage</vt:lpstr>
    </vt:vector>
  </TitlesOfParts>
  <Company>Land NRW -Justiz-</Company>
  <LinksUpToDate>false</LinksUpToDate>
  <CharactersWithSpaces>688</CharactersWithSpaces>
  <SharedDoc>false</SharedDoc>
  <HLinks>
    <vt:vector size="12" baseType="variant">
      <vt:variant>
        <vt:i4>1638463</vt:i4>
      </vt:variant>
      <vt:variant>
        <vt:i4>-1</vt:i4>
      </vt:variant>
      <vt:variant>
        <vt:i4>2084</vt:i4>
      </vt:variant>
      <vt:variant>
        <vt:i4>1</vt:i4>
      </vt:variant>
      <vt:variant>
        <vt:lpwstr>..\..\BILDER\Wappen\wappen_bunt_thumb_125.png</vt:lpwstr>
      </vt:variant>
      <vt:variant>
        <vt:lpwstr/>
      </vt:variant>
      <vt:variant>
        <vt:i4>1638463</vt:i4>
      </vt:variant>
      <vt:variant>
        <vt:i4>-1</vt:i4>
      </vt:variant>
      <vt:variant>
        <vt:i4>2087</vt:i4>
      </vt:variant>
      <vt:variant>
        <vt:i4>1</vt:i4>
      </vt:variant>
      <vt:variant>
        <vt:lpwstr>..\..\BILDER\Wappen\wappen_bunt_thumb_125.png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Universelle Briefvorlage</dc:title>
  <dc:subject/>
  <dc:creator>Daniels, Sascha</dc:creator>
  <cp:keywords>Kopfbogen, Briefkopf, Brief, Wappen, NRW</cp:keywords>
  <dc:description>Vorlage entsprechend dem ab dem 01.05.2007 gültigen NRW-Design</dc:description>
  <cp:lastModifiedBy> </cp:lastModifiedBy>
  <cp:revision>2</cp:revision>
  <cp:lastPrinted>2009-02-26T07:00:00Z</cp:lastPrinted>
  <dcterms:created xsi:type="dcterms:W3CDTF">2023-09-30T14:03:00Z</dcterms:created>
  <dcterms:modified xsi:type="dcterms:W3CDTF">2023-09-30T14:03:00Z</dcterms:modified>
  <cp:category>Arbeitsgruppenvorlagen</cp:category>
</cp:coreProperties>
</file>